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9384759"/>
        <w:docPartObj>
          <w:docPartGallery w:val="Cover Pages"/>
          <w:docPartUnique/>
        </w:docPartObj>
      </w:sdtPr>
      <w:sdtEndPr/>
      <w:sdtContent>
        <w:p w:rsidR="009649A8" w:rsidRDefault="0071326F">
          <w:pPr>
            <w:pStyle w:val="stBilgi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7097CBB" wp14:editId="5202F690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Dikdörtgen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49A8" w:rsidRDefault="009649A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47097CBB" id="Dikdörtgen 12" o:spid="_x0000_s1026" style="position:absolute;margin-left:0;margin-top:0;width:55.1pt;height:11in;z-index:25165670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" fillcolor="#dfe3e5 [3214]" stroked="f" strokeweight="2pt">
                    <v:path arrowok="t"/>
                    <v:textbox>
                      <w:txbxContent>
                        <w:p w:rsidR="009649A8" w:rsidRDefault="009649A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6B9C9FA" wp14:editId="30866997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Dikdörtgen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49A8" w:rsidRDefault="009649A8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56B9C9FA" id="Dikdörtgen 5" o:spid="_x0000_s1027" style="position:absolute;margin-left:0;margin-top:0;width:55.1pt;height:71.3pt;z-index:2516587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B7&#10;G5RSFwIAAIQEAAAOAAAAAAAAAAAAAAAAAC4CAABkcnMvZTJvRG9jLnhtbFBLAQItABQABgAIAAAA&#10;IQCHA4n52gAAAAUBAAAPAAAAAAAAAAAAAAAAAHEEAABkcnMvZG93bnJldi54bWxQSwUGAAAAAAQA&#10;BADzAAAAeAUAAAAA&#10;" fillcolor="#1cade4 [3204]" stroked="f" strokeweight="2pt">
                    <v:path arrowok="t"/>
                    <v:textbox>
                      <w:txbxContent>
                        <w:p w:rsidR="009649A8" w:rsidRDefault="009649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649A8" w:rsidRDefault="0071326F">
          <w:pPr>
            <w:pStyle w:val="Balk"/>
            <w:rPr>
              <w:color w:val="264356" w:themeColor="text2" w:themeShade="BF"/>
            </w:rPr>
          </w:pPr>
          <w:r>
            <w:rPr>
              <w:noProof/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2F8DA3AB" wp14:editId="67CC9A7B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Dikdörtgen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E3E5" w:themeColor="background2"/>
                                    <w:kern w:val="28"/>
                                    <w:sz w:val="72"/>
                                    <w:szCs w:val="72"/>
                                    <w14:ligatures w14:val="standard"/>
                                    <w14:numForm w14:val="oldStyle"/>
                                  </w:rPr>
                                  <w:alias w:val="Başlık"/>
                                  <w:tag w:val="Başlık"/>
                                  <w:id w:val="-1519844660"/>
                                  <w:placeholder>
                                    <w:docPart w:val="2F1FBE7FEBD940D5BBBE0438AFC29D3B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49A8" w:rsidRDefault="008317BB" w:rsidP="008317BB">
                                    <w:pPr>
                                      <w:pStyle w:val="Altyaz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20"/>
                                      <w:rPr>
                                        <w:rFonts w:asciiTheme="majorHAnsi" w:hAnsiTheme="majorHAnsi"/>
                                        <w:color w:val="DFE3E5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FE3E5" w:themeColor="background2"/>
                                        <w:kern w:val="28"/>
                                        <w:sz w:val="72"/>
                                        <w:szCs w:val="72"/>
                                        <w14:ligatures w14:val="standard"/>
                                        <w14:numForm w14:val="oldStyle"/>
                                      </w:rPr>
                                      <w:t>Gezi Bloğ</w:t>
                                    </w:r>
                                    <w:r w:rsidRPr="008317BB">
                                      <w:rPr>
                                        <w:rFonts w:asciiTheme="majorHAnsi" w:hAnsiTheme="majorHAnsi"/>
                                        <w:color w:val="DFE3E5" w:themeColor="background2"/>
                                        <w:kern w:val="28"/>
                                        <w:sz w:val="72"/>
                                        <w:szCs w:val="72"/>
                                        <w14:ligatures w14:val="standard"/>
                                        <w14:numForm w14:val="oldStyle"/>
                                      </w:rPr>
                                      <w:t>u Rapor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DFE3E5" w:themeColor="background2"/>
                                        <w:kern w:val="28"/>
                                        <w:sz w:val="72"/>
                                        <w:szCs w:val="72"/>
                                        <w14:ligatures w14:val="standard"/>
                                        <w14:numForm w14:val="oldStyle"/>
                                      </w:rPr>
                                      <w:t>u</w:t>
                                    </w:r>
                                  </w:p>
                                </w:sdtContent>
                              </w:sdt>
                              <w:p w:rsidR="009649A8" w:rsidRDefault="008317BB">
                                <w:pPr>
                                  <w:pStyle w:val="Altyaz"/>
                                  <w:rPr>
                                    <w:color w:val="DFE3E5" w:themeColor="background2"/>
                                  </w:rPr>
                                </w:pPr>
                                <w:r>
                                  <w:rPr>
                                    <w:color w:val="DFE3E5" w:themeColor="background2"/>
                                  </w:rPr>
                                  <w:t xml:space="preserve">                     </w:t>
                                </w:r>
                                <w:r w:rsidRPr="008317BB">
                                  <w:rPr>
                                    <w:color w:val="A4DDF4" w:themeColor="accent1" w:themeTint="66"/>
                                  </w:rPr>
                                  <w:t>SALMAN KAPLAN</w:t>
                                </w:r>
                              </w:p>
                              <w:p w:rsidR="009649A8" w:rsidRPr="008317BB" w:rsidRDefault="009649A8">
                                <w:pPr>
                                  <w:rPr>
                                    <w:color w:val="DFE3E5" w:themeColor="background2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649A8" w:rsidRDefault="009649A8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F8DA3AB" id="Dikdörtgen 16" o:spid="_x0000_s1028" style="position:absolute;margin-left:0;margin-top:0;width:556.9pt;height:11in;z-index:251654656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" stroked="f" strokeweight="2pt">
                    <v:fill r:id="rId10" o:title="" recolor="t" rotate="t" type="tile"/>
                    <v:imagedata recolortarget="#36607b [3122]"/>
                    <v:path arrowok="t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E3E5" w:themeColor="background2"/>
                              <w:kern w:val="28"/>
                              <w:sz w:val="72"/>
                              <w:szCs w:val="72"/>
                              <w14:ligatures w14:val="standard"/>
                              <w14:numForm w14:val="oldStyle"/>
                            </w:rPr>
                            <w:alias w:val="Başlık"/>
                            <w:tag w:val="Başlık"/>
                            <w:id w:val="-1519844660"/>
                            <w:placeholder>
                              <w:docPart w:val="2F1FBE7FEBD940D5BBBE0438AFC29D3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649A8" w:rsidRDefault="008317BB" w:rsidP="008317BB">
                              <w:pPr>
                                <w:pStyle w:val="Altyaz"/>
                                <w:numPr>
                                  <w:ilvl w:val="0"/>
                                  <w:numId w:val="1"/>
                                </w:numPr>
                                <w:spacing w:before="120"/>
                                <w:rPr>
                                  <w:rFonts w:asciiTheme="majorHAnsi" w:hAnsiTheme="majorHAnsi"/>
                                  <w:color w:val="DFE3E5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FE3E5" w:themeColor="background2"/>
                                  <w:kern w:val="28"/>
                                  <w:sz w:val="72"/>
                                  <w:szCs w:val="72"/>
                                  <w14:ligatures w14:val="standard"/>
                                  <w14:numForm w14:val="oldStyle"/>
                                </w:rPr>
                                <w:t>Gezi Bloğ</w:t>
                              </w:r>
                              <w:r w:rsidRPr="008317BB">
                                <w:rPr>
                                  <w:rFonts w:asciiTheme="majorHAnsi" w:hAnsiTheme="majorHAnsi"/>
                                  <w:color w:val="DFE3E5" w:themeColor="background2"/>
                                  <w:kern w:val="28"/>
                                  <w:sz w:val="72"/>
                                  <w:szCs w:val="72"/>
                                  <w14:ligatures w14:val="standard"/>
                                  <w14:numForm w14:val="oldStyle"/>
                                </w:rPr>
                                <w:t>u Rapor</w:t>
                              </w:r>
                              <w:r>
                                <w:rPr>
                                  <w:rFonts w:asciiTheme="majorHAnsi" w:hAnsiTheme="majorHAnsi"/>
                                  <w:color w:val="DFE3E5" w:themeColor="background2"/>
                                  <w:kern w:val="28"/>
                                  <w:sz w:val="72"/>
                                  <w:szCs w:val="72"/>
                                  <w14:ligatures w14:val="standard"/>
                                  <w14:numForm w14:val="oldStyle"/>
                                </w:rPr>
                                <w:t>u</w:t>
                              </w:r>
                            </w:p>
                          </w:sdtContent>
                        </w:sdt>
                        <w:p w:rsidR="009649A8" w:rsidRDefault="008317BB">
                          <w:pPr>
                            <w:pStyle w:val="Altyaz"/>
                            <w:rPr>
                              <w:color w:val="DFE3E5" w:themeColor="background2"/>
                            </w:rPr>
                          </w:pPr>
                          <w:r>
                            <w:rPr>
                              <w:color w:val="DFE3E5" w:themeColor="background2"/>
                            </w:rPr>
                            <w:t xml:space="preserve">                     </w:t>
                          </w:r>
                          <w:r w:rsidRPr="008317BB">
                            <w:rPr>
                              <w:color w:val="A4DDF4" w:themeColor="accent1" w:themeTint="66"/>
                            </w:rPr>
                            <w:t>SALMAN KAPLAN</w:t>
                          </w:r>
                        </w:p>
                        <w:p w:rsidR="009649A8" w:rsidRPr="008317BB" w:rsidRDefault="009649A8">
                          <w:pPr>
                            <w:rPr>
                              <w:color w:val="DFE3E5" w:themeColor="background2"/>
                              <w:sz w:val="28"/>
                              <w:szCs w:val="28"/>
                            </w:rPr>
                          </w:pPr>
                        </w:p>
                        <w:p w:rsidR="009649A8" w:rsidRDefault="009649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649A8" w:rsidRDefault="0071326F">
          <w:pPr>
            <w:spacing w:after="200" w:line="276" w:lineRule="auto"/>
          </w:pPr>
          <w:r>
            <w:br w:type="page"/>
          </w:r>
        </w:p>
      </w:sdtContent>
    </w:sdt>
    <w:bookmarkStart w:id="0" w:name="_GoBack" w:displacedByCustomXml="prev"/>
    <w:bookmarkEnd w:id="0" w:displacedByCustomXml="prev"/>
    <w:p w:rsidR="009649A8" w:rsidRDefault="008317BB" w:rsidP="00404760">
      <w:pPr>
        <w:pStyle w:val="Altyaz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D77A4F" wp14:editId="067BD4E9">
                <wp:simplePos x="0" y="0"/>
                <wp:positionH relativeFrom="column">
                  <wp:posOffset>-624385</wp:posOffset>
                </wp:positionH>
                <wp:positionV relativeFrom="paragraph">
                  <wp:posOffset>-696036</wp:posOffset>
                </wp:positionV>
                <wp:extent cx="5882185" cy="8625385"/>
                <wp:effectExtent l="0" t="0" r="4445" b="444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185" cy="862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17BB" w:rsidRPr="008317BB" w:rsidRDefault="008317BB" w:rsidP="008317BB">
                            <w:pPr>
                              <w:pStyle w:val="Balk"/>
                              <w:rPr>
                                <w:color w:val="6FA0C0" w:themeColor="text2" w:themeTint="99"/>
                                <w:sz w:val="40"/>
                                <w:szCs w:val="40"/>
                              </w:rPr>
                            </w:pPr>
                            <w:r w:rsidRPr="008317BB">
                              <w:rPr>
                                <w:color w:val="6FA0C0" w:themeColor="text2" w:themeTint="99"/>
                                <w:sz w:val="40"/>
                                <w:szCs w:val="40"/>
                              </w:rPr>
                              <w:t>Projenin Amacı:</w:t>
                            </w:r>
                          </w:p>
                          <w:p w:rsidR="008317BB" w:rsidRPr="008317BB" w:rsidRDefault="008317BB" w:rsidP="008317BB"/>
                          <w:p w:rsidR="008317BB" w:rsidRPr="008317BB" w:rsidRDefault="008317BB" w:rsidP="008317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15A8321">
                              <w:rPr>
                                <w:sz w:val="22"/>
                              </w:rPr>
                              <w:t>Entity kullanarak oluştur</w:t>
                            </w:r>
                            <w:r>
                              <w:rPr>
                                <w:sz w:val="22"/>
                              </w:rPr>
                              <w:t>u</w:t>
                            </w:r>
                            <w:r w:rsidRPr="015A8321">
                              <w:rPr>
                                <w:sz w:val="22"/>
                              </w:rPr>
                              <w:t>lan database ile üzerinde çeşitli işlemlerin yap</w:t>
                            </w:r>
                            <w:r>
                              <w:rPr>
                                <w:sz w:val="22"/>
                              </w:rPr>
                              <w:t>ılabildiği dinamik bir gezi bloğ</w:t>
                            </w:r>
                            <w:r w:rsidRPr="015A8321">
                              <w:rPr>
                                <w:sz w:val="22"/>
                              </w:rPr>
                              <w:t>u tasarlamak.</w:t>
                            </w:r>
                          </w:p>
                          <w:p w:rsidR="008317BB" w:rsidRPr="008317BB" w:rsidRDefault="008317BB" w:rsidP="008317BB">
                            <w:pPr>
                              <w:pStyle w:val="Balk"/>
                              <w:rPr>
                                <w:color w:val="6FA0C0" w:themeColor="text2" w:themeTint="99"/>
                                <w:sz w:val="40"/>
                                <w:szCs w:val="40"/>
                              </w:rPr>
                            </w:pPr>
                            <w:r w:rsidRPr="008317BB">
                              <w:rPr>
                                <w:color w:val="6FA0C0" w:themeColor="text2" w:themeTint="99"/>
                                <w:sz w:val="40"/>
                                <w:szCs w:val="40"/>
                              </w:rPr>
                              <w:t>Projenin Bölümleri ve İşlevi:</w:t>
                            </w:r>
                          </w:p>
                          <w:p w:rsidR="008317BB" w:rsidRPr="008317BB" w:rsidRDefault="008317BB" w:rsidP="008317BB"/>
                          <w:p w:rsidR="008317BB" w:rsidRPr="008317BB" w:rsidRDefault="008317BB" w:rsidP="008317B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rPr>
                                <w:color w:val="auto"/>
                              </w:rPr>
                            </w:pPr>
                            <w:r w:rsidRPr="008317BB">
                              <w:rPr>
                                <w:color w:val="auto"/>
                                <w:sz w:val="22"/>
                              </w:rPr>
                              <w:t>Bu proje; Anasayfa, Bloglar, Blog Detay, Blog Edit, Hakkımda, İletişim ve Blog ekleme sayfalarından oluşmaktadır.</w:t>
                            </w:r>
                          </w:p>
                          <w:p w:rsidR="008317BB" w:rsidRPr="008317BB" w:rsidRDefault="008317BB" w:rsidP="008317BB"/>
                          <w:p w:rsidR="008317BB" w:rsidRPr="008317BB" w:rsidRDefault="008317BB" w:rsidP="008317B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rPr>
                                <w:rFonts w:eastAsiaTheme="minorEastAsia"/>
                                <w:color w:val="auto"/>
                              </w:rPr>
                            </w:pPr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Anasayfada ki slider veri tabanında yer alan slider tablosundan gelen verilerle dolmakta ve gezilen yerlerden </w:t>
                            </w:r>
                            <w:r w:rsidR="007E7A0B"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temsili</w:t>
                            </w:r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birer fotoğraf bulunmaktadır. Popüler bloglar kısmı blog detay sayfasında bloglara yorum yapılırken kullanılan oyların ortalamasına göre gelmektedir (Ortala</w:t>
                            </w:r>
                            <w:r w:rsidR="007E7A0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ma oyu 3 ve üzeri olan </w:t>
                            </w:r>
                            <w:proofErr w:type="spellStart"/>
                            <w:r w:rsidR="007E7A0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bloglar</w:t>
                            </w:r>
                            <w:proofErr w:type="spellEnd"/>
                            <w:r w:rsidR="007E7A0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7E7A0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A</w:t>
                            </w:r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nasayfada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gözükmektedir.).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Sidebar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kısmında ise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partialview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olarak gelen sosyal medya linkleri ve hakkımda kısmı bulunmaktadır.</w:t>
                            </w:r>
                          </w:p>
                          <w:p w:rsidR="008317BB" w:rsidRPr="008317BB" w:rsidRDefault="008317BB" w:rsidP="008317BB">
                            <w:pPr>
                              <w:rPr>
                                <w:rFonts w:ascii="Calibri Light" w:hAnsi="Calibri Light"/>
                              </w:rPr>
                            </w:pPr>
                          </w:p>
                          <w:p w:rsidR="008317BB" w:rsidRPr="008317BB" w:rsidRDefault="008317BB" w:rsidP="008317B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rPr>
                                <w:rFonts w:eastAsiaTheme="minorEastAsia"/>
                                <w:color w:val="auto"/>
                              </w:rPr>
                            </w:pP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Blog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sayfasında ise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veritabanına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eklenmiş bütün geziler sırayla listelenmiştir.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Sidebar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kısmında ise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partialview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olarak gelen sosyal medya linkleri ve hakkımda kısmı bulunmaktadır. Her bir geziye tıklayınca kendi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id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sini alıp kendi detay sayfasına yönlenmektedir. Bu detay sayfasında ise daha çok fotoğraf, daha çok açıklama ve o gezi hakkında yapılan yorumlar bulunmaktadır. İsteyen bu detay sayfasına gelerek o geziye yorum ekleyebilir ve puan verebilir. Eklenen yorum anında o sayfada gözüküp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veritabanına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gönderilmektedir.</w:t>
                            </w:r>
                          </w:p>
                          <w:p w:rsidR="008317BB" w:rsidRPr="008317BB" w:rsidRDefault="008317BB" w:rsidP="008317BB">
                            <w:pPr>
                              <w:rPr>
                                <w:rFonts w:ascii="Calibri Light" w:hAnsi="Calibri Light"/>
                              </w:rPr>
                            </w:pPr>
                          </w:p>
                          <w:p w:rsidR="008317BB" w:rsidRPr="008317BB" w:rsidRDefault="008317BB" w:rsidP="008317B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rPr>
                                <w:color w:val="auto"/>
                              </w:rPr>
                            </w:pPr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Detay sayfasının en altında ise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edit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ve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delete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butonları bulunmaktadır.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Delete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butonuna basınca o gezinin durumu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veritabanında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‘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false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’ olup listeden çıkarılmaktadır.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Edit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butonuna bastığımızda ise o gezinin bütün bilgileri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veritabanındaki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gibi getirilip üzerinde her türlü değişiklik yapılabilir.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Edit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sayfasında değişiklik yapıp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edit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blog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dedikten sonra tekrar detay sayfasına gidilmektedir.</w:t>
                            </w:r>
                          </w:p>
                          <w:p w:rsidR="008317BB" w:rsidRPr="008317BB" w:rsidRDefault="008317BB" w:rsidP="008317BB">
                            <w:pPr>
                              <w:rPr>
                                <w:rFonts w:ascii="Calibri Light" w:hAnsi="Calibri Light"/>
                              </w:rPr>
                            </w:pPr>
                          </w:p>
                          <w:p w:rsidR="008317BB" w:rsidRPr="008317BB" w:rsidRDefault="008317BB" w:rsidP="008317B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rPr>
                                <w:rFonts w:eastAsiaTheme="minorEastAsia"/>
                                <w:color w:val="auto"/>
                              </w:rPr>
                            </w:pPr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Hakkımda sayfasında hayat hikayem ve fotoğrafım bulunmaktadır. İletişim sayfasında bütün iletişim bilgilerimi görüp mail atmak isterseniz gerekli adrese yönlendirilirsiniz.</w:t>
                            </w:r>
                          </w:p>
                          <w:p w:rsidR="008317BB" w:rsidRPr="008317BB" w:rsidRDefault="008317BB" w:rsidP="008317B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8317BB" w:rsidRPr="008317BB" w:rsidRDefault="008317BB" w:rsidP="008317B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line="259" w:lineRule="auto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Blog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ekleme sayfasında ise yeni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blog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için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veritabanına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gidecek verileri eksiksiz girip başarılı bir şekilde ekleme yapabilir daha sonrasında ise </w:t>
                            </w:r>
                            <w:proofErr w:type="spellStart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>edit</w:t>
                            </w:r>
                            <w:proofErr w:type="spellEnd"/>
                            <w:r w:rsidRPr="008317BB">
                              <w:rPr>
                                <w:rFonts w:ascii="Calibri Light" w:hAnsi="Calibri Light"/>
                                <w:color w:val="auto"/>
                                <w:sz w:val="22"/>
                              </w:rPr>
                              <w:t xml:space="preserve"> sayfasından yeni fotoğraflar yükleyebilirsiniz.</w:t>
                            </w:r>
                          </w:p>
                          <w:p w:rsidR="008317BB" w:rsidRPr="008317BB" w:rsidRDefault="008317BB" w:rsidP="008317BB">
                            <w:pPr>
                              <w:rPr>
                                <w:rFonts w:ascii="Calibri Light" w:hAnsi="Calibri Light"/>
                              </w:rPr>
                            </w:pPr>
                          </w:p>
                          <w:p w:rsidR="008317BB" w:rsidRDefault="008317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77A4F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9" type="#_x0000_t202" style="position:absolute;margin-left:-49.15pt;margin-top:-54.8pt;width:463.15pt;height:679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" fillcolor="white [3201]" stroked="f" strokeweight=".5pt">
                <v:textbox>
                  <w:txbxContent>
                    <w:p w:rsidR="008317BB" w:rsidRPr="008317BB" w:rsidRDefault="008317BB" w:rsidP="008317BB">
                      <w:pPr>
                        <w:pStyle w:val="Balk"/>
                        <w:rPr>
                          <w:color w:val="6FA0C0" w:themeColor="text2" w:themeTint="99"/>
                          <w:sz w:val="40"/>
                          <w:szCs w:val="40"/>
                        </w:rPr>
                      </w:pPr>
                      <w:r w:rsidRPr="008317BB">
                        <w:rPr>
                          <w:color w:val="6FA0C0" w:themeColor="text2" w:themeTint="99"/>
                          <w:sz w:val="40"/>
                          <w:szCs w:val="40"/>
                        </w:rPr>
                        <w:t>Projenin Amacı:</w:t>
                      </w:r>
                    </w:p>
                    <w:p w:rsidR="008317BB" w:rsidRPr="008317BB" w:rsidRDefault="008317BB" w:rsidP="008317BB"/>
                    <w:p w:rsidR="008317BB" w:rsidRPr="008317BB" w:rsidRDefault="008317BB" w:rsidP="008317B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15A8321">
                        <w:rPr>
                          <w:sz w:val="22"/>
                        </w:rPr>
                        <w:t>Entity kullanarak oluştur</w:t>
                      </w:r>
                      <w:r>
                        <w:rPr>
                          <w:sz w:val="22"/>
                        </w:rPr>
                        <w:t>u</w:t>
                      </w:r>
                      <w:r w:rsidRPr="015A8321">
                        <w:rPr>
                          <w:sz w:val="22"/>
                        </w:rPr>
                        <w:t>lan database ile üzerinde çeşitli işlemlerin yap</w:t>
                      </w:r>
                      <w:r>
                        <w:rPr>
                          <w:sz w:val="22"/>
                        </w:rPr>
                        <w:t>ılabildiği dinamik bir gezi bloğ</w:t>
                      </w:r>
                      <w:r w:rsidRPr="015A8321">
                        <w:rPr>
                          <w:sz w:val="22"/>
                        </w:rPr>
                        <w:t>u tasarlamak.</w:t>
                      </w:r>
                    </w:p>
                    <w:p w:rsidR="008317BB" w:rsidRPr="008317BB" w:rsidRDefault="008317BB" w:rsidP="008317BB">
                      <w:pPr>
                        <w:pStyle w:val="Balk"/>
                        <w:rPr>
                          <w:color w:val="6FA0C0" w:themeColor="text2" w:themeTint="99"/>
                          <w:sz w:val="40"/>
                          <w:szCs w:val="40"/>
                        </w:rPr>
                      </w:pPr>
                      <w:r w:rsidRPr="008317BB">
                        <w:rPr>
                          <w:color w:val="6FA0C0" w:themeColor="text2" w:themeTint="99"/>
                          <w:sz w:val="40"/>
                          <w:szCs w:val="40"/>
                        </w:rPr>
                        <w:t>Projenin Bölümleri ve İşlevi:</w:t>
                      </w:r>
                    </w:p>
                    <w:p w:rsidR="008317BB" w:rsidRPr="008317BB" w:rsidRDefault="008317BB" w:rsidP="008317BB"/>
                    <w:p w:rsidR="008317BB" w:rsidRPr="008317BB" w:rsidRDefault="008317BB" w:rsidP="008317BB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spacing w:line="259" w:lineRule="auto"/>
                        <w:rPr>
                          <w:color w:val="auto"/>
                        </w:rPr>
                      </w:pPr>
                      <w:r w:rsidRPr="008317BB">
                        <w:rPr>
                          <w:color w:val="auto"/>
                          <w:sz w:val="22"/>
                        </w:rPr>
                        <w:t>Bu proje; Anasayfa, Bloglar, Blog Detay, Blog Edit, Hakkımda, İletişim ve Blog ekleme sayfalarından oluşmaktadır.</w:t>
                      </w:r>
                    </w:p>
                    <w:p w:rsidR="008317BB" w:rsidRPr="008317BB" w:rsidRDefault="008317BB" w:rsidP="008317BB"/>
                    <w:p w:rsidR="008317BB" w:rsidRPr="008317BB" w:rsidRDefault="008317BB" w:rsidP="008317BB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spacing w:line="259" w:lineRule="auto"/>
                        <w:rPr>
                          <w:rFonts w:eastAsiaTheme="minorEastAsia"/>
                          <w:color w:val="auto"/>
                        </w:rPr>
                      </w:pPr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Anasayfada ki slider veri tabanında yer alan slider tablosundan gelen verilerle dolmakta ve gezilen yerlerden </w:t>
                      </w:r>
                      <w:r w:rsidR="007E7A0B"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temsili</w:t>
                      </w:r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birer fotoğraf bulunmaktadır. Popüler bloglar kısmı blog detay sayfasında bloglara yorum yapılırken kullanılan oyların ortalamasına göre gelmektedir (Ortala</w:t>
                      </w:r>
                      <w:r w:rsidR="007E7A0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ma oyu 3 ve üzeri olan </w:t>
                      </w:r>
                      <w:proofErr w:type="spellStart"/>
                      <w:r w:rsidR="007E7A0B">
                        <w:rPr>
                          <w:rFonts w:ascii="Calibri Light" w:hAnsi="Calibri Light"/>
                          <w:color w:val="auto"/>
                          <w:sz w:val="22"/>
                        </w:rPr>
                        <w:t>bloglar</w:t>
                      </w:r>
                      <w:proofErr w:type="spellEnd"/>
                      <w:r w:rsidR="007E7A0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="007E7A0B">
                        <w:rPr>
                          <w:rFonts w:ascii="Calibri Light" w:hAnsi="Calibri Light"/>
                          <w:color w:val="auto"/>
                          <w:sz w:val="22"/>
                        </w:rPr>
                        <w:t>A</w:t>
                      </w:r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nasayfada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gözükmektedir.).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Sidebar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kısmında ise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partialview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olarak gelen sosyal medya linkleri ve hakkımda kısmı bulunmaktadır.</w:t>
                      </w:r>
                    </w:p>
                    <w:p w:rsidR="008317BB" w:rsidRPr="008317BB" w:rsidRDefault="008317BB" w:rsidP="008317BB">
                      <w:pPr>
                        <w:rPr>
                          <w:rFonts w:ascii="Calibri Light" w:hAnsi="Calibri Light"/>
                        </w:rPr>
                      </w:pPr>
                    </w:p>
                    <w:p w:rsidR="008317BB" w:rsidRPr="008317BB" w:rsidRDefault="008317BB" w:rsidP="008317BB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spacing w:line="259" w:lineRule="auto"/>
                        <w:rPr>
                          <w:rFonts w:eastAsiaTheme="minorEastAsia"/>
                          <w:color w:val="auto"/>
                        </w:rPr>
                      </w:pP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Blog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sayfasında ise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veritabanına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eklenmiş bütün geziler sırayla listelenmiştir.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Sidebar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kısmında ise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partialview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olarak gelen sosyal medya linkleri ve hakkımda kısmı bulunmaktadır. Her bir geziye tıklayınca kendi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id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sini alıp kendi detay sayfasına yönlenmektedir. Bu detay sayfasında ise daha çok fotoğraf, daha çok açıklama ve o gezi hakkında yapılan yorumlar bulunmaktadır. İsteyen bu detay sayfasına gelerek o geziye yorum ekleyebilir ve puan verebilir. Eklenen yorum anında o sayfada gözüküp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veritabanına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gönderilmektedir.</w:t>
                      </w:r>
                    </w:p>
                    <w:p w:rsidR="008317BB" w:rsidRPr="008317BB" w:rsidRDefault="008317BB" w:rsidP="008317BB">
                      <w:pPr>
                        <w:rPr>
                          <w:rFonts w:ascii="Calibri Light" w:hAnsi="Calibri Light"/>
                        </w:rPr>
                      </w:pPr>
                    </w:p>
                    <w:p w:rsidR="008317BB" w:rsidRPr="008317BB" w:rsidRDefault="008317BB" w:rsidP="008317BB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spacing w:line="259" w:lineRule="auto"/>
                        <w:rPr>
                          <w:color w:val="auto"/>
                        </w:rPr>
                      </w:pPr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Detay sayfasının en altında ise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edit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ve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delete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butonları bulunmaktadır.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Delete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butonuna basınca o gezinin durumu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veritabanında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‘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false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’ olup listeden çıkarılmaktadır.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Edit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butonuna bastığımızda ise o gezinin bütün bilgileri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veritabanındaki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gibi getirilip üzerinde her türlü değişiklik yapılabilir.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Edit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sayfasında değişiklik yapıp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edit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blog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dedikten sonra tekrar detay sayfasına gidilmektedir.</w:t>
                      </w:r>
                    </w:p>
                    <w:p w:rsidR="008317BB" w:rsidRPr="008317BB" w:rsidRDefault="008317BB" w:rsidP="008317BB">
                      <w:pPr>
                        <w:rPr>
                          <w:rFonts w:ascii="Calibri Light" w:hAnsi="Calibri Light"/>
                        </w:rPr>
                      </w:pPr>
                    </w:p>
                    <w:p w:rsidR="008317BB" w:rsidRPr="008317BB" w:rsidRDefault="008317BB" w:rsidP="008317BB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spacing w:line="259" w:lineRule="auto"/>
                        <w:rPr>
                          <w:rFonts w:eastAsiaTheme="minorEastAsia"/>
                          <w:color w:val="auto"/>
                        </w:rPr>
                      </w:pPr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Hakkımda sayfasında hayat hikayem ve fotoğrafım bulunmaktadır. İletişim sayfasında bütün iletişim bilgilerimi görüp mail atmak isterseniz gerekli adrese yönlendirilirsiniz.</w:t>
                      </w:r>
                    </w:p>
                    <w:p w:rsidR="008317BB" w:rsidRPr="008317BB" w:rsidRDefault="008317BB" w:rsidP="008317BB">
                      <w:pPr>
                        <w:rPr>
                          <w:rFonts w:eastAsiaTheme="minorEastAsia"/>
                        </w:rPr>
                      </w:pPr>
                    </w:p>
                    <w:p w:rsidR="008317BB" w:rsidRPr="008317BB" w:rsidRDefault="008317BB" w:rsidP="008317BB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spacing w:line="259" w:lineRule="auto"/>
                        <w:rPr>
                          <w:color w:val="auto"/>
                        </w:rPr>
                      </w:pP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Blog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ekleme sayfasında ise yeni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blog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için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veritabanına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gidecek verileri eksiksiz girip başarılı bir şekilde ekleme yapabilir daha sonrasında ise </w:t>
                      </w:r>
                      <w:proofErr w:type="spellStart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>edit</w:t>
                      </w:r>
                      <w:proofErr w:type="spellEnd"/>
                      <w:r w:rsidRPr="008317BB">
                        <w:rPr>
                          <w:rFonts w:ascii="Calibri Light" w:hAnsi="Calibri Light"/>
                          <w:color w:val="auto"/>
                          <w:sz w:val="22"/>
                        </w:rPr>
                        <w:t xml:space="preserve"> sayfasından yeni fotoğraflar yükleyebilirsiniz.</w:t>
                      </w:r>
                    </w:p>
                    <w:p w:rsidR="008317BB" w:rsidRPr="008317BB" w:rsidRDefault="008317BB" w:rsidP="008317BB">
                      <w:pPr>
                        <w:rPr>
                          <w:rFonts w:ascii="Calibri Light" w:hAnsi="Calibri Light"/>
                        </w:rPr>
                      </w:pPr>
                    </w:p>
                    <w:p w:rsidR="008317BB" w:rsidRDefault="008317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3292522</wp:posOffset>
                </wp:positionH>
                <wp:positionV relativeFrom="paragraph">
                  <wp:posOffset>-2424430</wp:posOffset>
                </wp:positionV>
                <wp:extent cx="3336200" cy="10058400"/>
                <wp:effectExtent l="0" t="0" r="0" b="0"/>
                <wp:wrapTight wrapText="bothSides">
                  <wp:wrapPolygon edited="0">
                    <wp:start x="370" y="41"/>
                    <wp:lineTo x="370" y="21518"/>
                    <wp:lineTo x="21094" y="21518"/>
                    <wp:lineTo x="21094" y="41"/>
                    <wp:lineTo x="370" y="41"/>
                  </wp:wrapPolygon>
                </wp:wrapTight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1461F" id="Rectangle 93" o:spid="_x0000_s1026" style="position:absolute;margin-left:259.25pt;margin-top:-190.9pt;width:262.7pt;height:1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" filled="f" stroked="f" strokeweight="2pt">
                <w10:wrap type="tight"/>
              </v:rect>
            </w:pict>
          </mc:Fallback>
        </mc:AlternateContent>
      </w:r>
    </w:p>
    <w:sectPr w:rsidR="009649A8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26F" w:rsidRDefault="0071326F">
      <w:pPr>
        <w:spacing w:after="0" w:line="240" w:lineRule="auto"/>
      </w:pPr>
      <w:r>
        <w:separator/>
      </w:r>
    </w:p>
  </w:endnote>
  <w:endnote w:type="continuationSeparator" w:id="0">
    <w:p w:rsidR="0071326F" w:rsidRDefault="0071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9A8" w:rsidRDefault="0071326F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664351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Dikdörtg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49A8" w:rsidRDefault="009649A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6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LL7gSICAACCBAAADgAAAAAAAAAAAAAAAAAuAgAAZHJzL2Uyb0RvYy54bWxQ&#10;SwECLQAUAAYACAAAACEAsa2u19wAAAAGAQAADwAAAAAAAAAAAAAAAAB8BAAAZHJzL2Rvd25yZXYu&#10;eG1sUEsFBgAAAAAEAAQA8wAAAIUFAAAAAA==&#10;" fillcolor="#335b74 [3215]" stroked="f" strokeweight="2pt">
              <v:path arrowok="t"/>
              <v:textbox>
                <w:txbxContent>
                  <w:p w:rsidR="009649A8" w:rsidRDefault="009649A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3F94D7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49A8" w:rsidRDefault="009649A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" fillcolor="#1cade4 [3204]" stroked="f" strokeweight="2pt">
              <v:path arrowok="t"/>
              <v:textbox>
                <w:txbxContent>
                  <w:p w:rsidR="009649A8" w:rsidRDefault="009649A8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4C28D1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Çift Köşeli Ayraç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649A8" w:rsidRDefault="0071326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404760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Çift Köşeli Ayraç 7" o:spid="_x0000_s1038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" filled="t" fillcolor="#1cade4 [3204]" strokecolor="white [3212]" strokeweight="1pt">
              <v:path arrowok="t"/>
              <v:textbox inset="0,,0">
                <w:txbxContent>
                  <w:p w:rsidR="009649A8" w:rsidRDefault="0071326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404760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9A8" w:rsidRDefault="0071326F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4F56F9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Dikdörtg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49A8" w:rsidRDefault="009649A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9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" fillcolor="#335b74 [3215]" stroked="f" strokeweight="2pt">
              <v:path arrowok="t"/>
              <v:textbox>
                <w:txbxContent>
                  <w:p w:rsidR="009649A8" w:rsidRDefault="009649A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66C80A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49A8" w:rsidRDefault="009649A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4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" fillcolor="#1cade4 [3204]" stroked="f" strokeweight="2pt">
              <v:path arrowok="t"/>
              <v:textbox>
                <w:txbxContent>
                  <w:p w:rsidR="009649A8" w:rsidRDefault="009649A8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347548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Çift Köşeli Ayraç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649A8" w:rsidRDefault="0071326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7E7A0B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1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" filled="t" fillcolor="#1cade4 [3204]" strokecolor="white [3212]" strokeweight="1pt">
              <v:path arrowok="t"/>
              <v:textbox inset="0,,0">
                <w:txbxContent>
                  <w:p w:rsidR="009649A8" w:rsidRDefault="0071326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7E7A0B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26F" w:rsidRDefault="0071326F">
      <w:pPr>
        <w:spacing w:after="0" w:line="240" w:lineRule="auto"/>
      </w:pPr>
      <w:r>
        <w:separator/>
      </w:r>
    </w:p>
  </w:footnote>
  <w:footnote w:type="continuationSeparator" w:id="0">
    <w:p w:rsidR="0071326F" w:rsidRDefault="00713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9A8" w:rsidRDefault="0071326F">
    <w:pPr>
      <w:pStyle w:val="stBilgi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editId="148269B9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Metin Kutusu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Başlık"/>
                            <w:id w:val="-1801148763"/>
                            <w:placeholder>
                              <w:docPart w:val="CBF05BA1322B47E7B3ED61D9DA843D7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649A8" w:rsidRDefault="008317B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Gezi Bloğu Raporu</w:t>
                              </w:r>
                            </w:p>
                          </w:sdtContent>
                        </w:sdt>
                        <w:p w:rsidR="009649A8" w:rsidRDefault="009649A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30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" fillcolor="#335b74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Başlık"/>
                      <w:id w:val="-1801148763"/>
                      <w:placeholder>
                        <w:docPart w:val="CBF05BA1322B47E7B3ED61D9DA843D79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9649A8" w:rsidRDefault="008317B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Gezi Bloğu Raporu</w:t>
                        </w:r>
                      </w:p>
                    </w:sdtContent>
                  </w:sdt>
                  <w:p w:rsidR="009649A8" w:rsidRDefault="009649A8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editId="6A1E991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ADE53B7" id="Dikdörtgen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32E44B7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49A8" w:rsidRDefault="009649A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1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pgsNchcCAACEBAAADgAAAAAAAAAAAAAAAAAuAgAAZHJzL2Uyb0RvYy54bWxQSwECLQAUAAYACAAA&#10;ACEArqeTSdsAAAAFAQAADwAAAAAAAAAAAAAAAABxBAAAZHJzL2Rvd25yZXYueG1sUEsFBgAAAAAE&#10;AAQA8wAAAHkFAAAAAA==&#10;" fillcolor="#1cade4 [3204]" stroked="f" strokeweight="2pt">
              <v:path arrowok="t"/>
              <v:textbox>
                <w:txbxContent>
                  <w:p w:rsidR="009649A8" w:rsidRDefault="009649A8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editId="7B2F15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Dikdörtg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49A8" w:rsidRDefault="009649A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Dikdörtgen 4" o:spid="_x0000_s1032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7NBciCICAACCBAAADgAAAAAAAAAAAAAAAAAuAgAAZHJzL2Uyb0RvYy54bWxQ&#10;SwECLQAUAAYACAAAACEAsa2u19wAAAAGAQAADwAAAAAAAAAAAAAAAAB8BAAAZHJzL2Rvd25yZXYu&#10;eG1sUEsFBgAAAAAEAAQA8wAAAIUFAAAAAA==&#10;" fillcolor="#335b74 [3215]" stroked="f" strokeweight="2pt">
              <v:path arrowok="t"/>
              <v:textbox>
                <w:txbxContent>
                  <w:p w:rsidR="009649A8" w:rsidRDefault="009649A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9A8" w:rsidRDefault="0071326F">
    <w:pPr>
      <w:pStyle w:val="stBilgi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5856D0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5C1A7FD" id="Dikdörtgen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1579F12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Metin Kutusu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Başlık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649A8" w:rsidRDefault="008317B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Gezi Bloğu Raporu</w:t>
                              </w:r>
                            </w:p>
                          </w:sdtContent>
                        </w:sdt>
                        <w:p w:rsidR="009649A8" w:rsidRDefault="009649A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" fillcolor="#335b74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Başlık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9649A8" w:rsidRDefault="008317B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Gezi Bloğu Raporu</w:t>
                        </w:r>
                      </w:p>
                    </w:sdtContent>
                  </w:sdt>
                  <w:p w:rsidR="009649A8" w:rsidRDefault="009649A8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22617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Dikdörtg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49A8" w:rsidRDefault="009649A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4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" fillcolor="#1cade4 [3204]" stroked="f" strokeweight="2pt">
              <v:path arrowok="t"/>
              <v:textbox>
                <w:txbxContent>
                  <w:p w:rsidR="009649A8" w:rsidRDefault="009649A8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0A652B8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Dikdörtg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49A8" w:rsidRDefault="009649A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H4JL7ghAgAAggQAAA4AAAAAAAAAAAAAAAAALgIAAGRycy9lMm9Eb2MueG1s&#10;UEsBAi0AFAAGAAgAAAAhAE/JoCDeAAAABgEAAA8AAAAAAAAAAAAAAAAAewQAAGRycy9kb3ducmV2&#10;LnhtbFBLBQYAAAAABAAEAPMAAACGBQAAAAA=&#10;" fillcolor="#335b74 [3215]" stroked="f" strokeweight="2pt">
              <v:path arrowok="t"/>
              <v:textbox>
                <w:txbxContent>
                  <w:p w:rsidR="009649A8" w:rsidRDefault="009649A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C8007"/>
    <w:multiLevelType w:val="hybridMultilevel"/>
    <w:tmpl w:val="91445D22"/>
    <w:lvl w:ilvl="0" w:tplc="78AE2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62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E6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2C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ED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C6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0E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E5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60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F47BC"/>
    <w:multiLevelType w:val="hybridMultilevel"/>
    <w:tmpl w:val="63228E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mirrorMargins/>
  <w:proofState w:spelling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BB"/>
    <w:rsid w:val="00404760"/>
    <w:rsid w:val="0071326F"/>
    <w:rsid w:val="007E7A0B"/>
    <w:rsid w:val="008317BB"/>
    <w:rsid w:val="009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5DD1F"/>
  <w15:docId w15:val="{C9815863-88B6-4763-9B6A-5A54792C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CADE4" w:themeColor="accent1"/>
      <w:sz w:val="32"/>
      <w:szCs w:val="28"/>
      <w14:numForm w14:val="oldStyle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335B74" w:themeColor="text2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481AB" w:themeColor="accent1" w:themeShade="BF"/>
      <w:sz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  <w:sz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672" w:themeColor="accent1" w:themeShade="80"/>
      <w:sz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672" w:themeColor="accent1" w:themeShade="80"/>
      <w:sz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Cs/>
      <w:color w:val="1CADE4" w:themeColor="accent1"/>
      <w:sz w:val="32"/>
      <w:szCs w:val="28"/>
      <w14:numForm w14:val="oldStyle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Cs/>
      <w:color w:val="335B74" w:themeColor="text2"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eastAsiaTheme="majorEastAsia" w:cstheme="majorBidi"/>
      <w:b/>
      <w:bCs/>
      <w:color w:val="1481AB" w:themeColor="accent1" w:themeShade="BF"/>
      <w:sz w:val="24"/>
    </w:rPr>
  </w:style>
  <w:style w:type="paragraph" w:customStyle="1" w:styleId="Balk">
    <w:name w:val="Başlık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VarsaylanParagrafYazTipi"/>
    <w:link w:val="Balk"/>
    <w:uiPriority w:val="10"/>
    <w:rPr>
      <w:rFonts w:asciiTheme="majorHAnsi" w:eastAsiaTheme="majorEastAsia" w:hAnsiTheme="majorHAnsi" w:cstheme="majorBidi"/>
      <w:color w:val="264356" w:themeColor="text2" w:themeShade="BF"/>
      <w:kern w:val="28"/>
      <w:sz w:val="80"/>
      <w:szCs w:val="52"/>
      <w14:ligatures w14:val="standard"/>
      <w14:numForm w14:val="oldStyle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rFonts w:eastAsiaTheme="majorEastAsia" w:cstheme="majorBidi"/>
      <w:iCs/>
      <w:color w:val="335B74" w:themeColor="text2"/>
      <w:sz w:val="32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Pr>
      <w:rFonts w:eastAsiaTheme="majorEastAsia" w:cstheme="majorBidi"/>
      <w:iCs/>
      <w:color w:val="335B74" w:themeColor="text2"/>
      <w:sz w:val="32"/>
      <w:szCs w:val="24"/>
    </w:rPr>
  </w:style>
  <w:style w:type="character" w:styleId="YerTutucuMetni">
    <w:name w:val="Placeholder Text"/>
    <w:basedOn w:val="VarsaylanParagrafYazTipi"/>
    <w:uiPriority w:val="99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335B74" w:themeColor="text2"/>
      <w:spacing w:val="6"/>
      <w:sz w:val="20"/>
      <w:szCs w:val="18"/>
    </w:rPr>
  </w:style>
  <w:style w:type="character" w:styleId="Gl">
    <w:name w:val="Strong"/>
    <w:basedOn w:val="VarsaylanParagrafYazTipi"/>
    <w:uiPriority w:val="22"/>
    <w:qFormat/>
    <w:rPr>
      <w:b/>
      <w:bCs/>
      <w14:numForm w14:val="oldStyle"/>
    </w:rPr>
  </w:style>
  <w:style w:type="character" w:styleId="Vurgu">
    <w:name w:val="Emphasis"/>
    <w:basedOn w:val="VarsaylanParagrafYazTipi"/>
    <w:uiPriority w:val="20"/>
    <w:qFormat/>
    <w:rPr>
      <w:i/>
      <w:iCs/>
      <w:color w:val="335B74" w:themeColor="text2"/>
    </w:rPr>
  </w:style>
  <w:style w:type="paragraph" w:styleId="AralkYok">
    <w:name w:val="No Spacing"/>
    <w:link w:val="AralkYokChar"/>
    <w:uiPriority w:val="1"/>
    <w:qFormat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264356" w:themeColor="text2" w:themeShade="BF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1CADE4" w:themeColor="accent1"/>
      <w:sz w:val="24"/>
      <w14:ligatures w14:val="standard"/>
      <w14:numForm w14:val="oldStyle"/>
    </w:rPr>
  </w:style>
  <w:style w:type="character" w:customStyle="1" w:styleId="AlntChar">
    <w:name w:val="Alıntı Char"/>
    <w:basedOn w:val="VarsaylanParagrafYazTipi"/>
    <w:link w:val="Alnt"/>
    <w:uiPriority w:val="29"/>
    <w:rPr>
      <w:rFonts w:asciiTheme="majorHAnsi" w:eastAsiaTheme="minorEastAsia" w:hAnsiTheme="majorHAnsi"/>
      <w:i/>
      <w:iCs/>
      <w:color w:val="1CADE4" w:themeColor="accent1"/>
      <w:sz w:val="24"/>
      <w14:ligatures w14:val="standard"/>
      <w14:numForm w14:val="oldStyle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GlAlntChar">
    <w:name w:val="Güçlü Alıntı Char"/>
    <w:basedOn w:val="VarsaylanParagrafYazTipi"/>
    <w:link w:val="GlAlnt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1CADE4" w:themeFill="accent1"/>
      <w14:ligatures w14:val="standard"/>
      <w14:numForm w14:val="oldStyle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000000"/>
    </w:rPr>
  </w:style>
  <w:style w:type="character" w:styleId="GlVurgulama">
    <w:name w:val="Intense Emphasis"/>
    <w:basedOn w:val="VarsaylanParagrafYazTipi"/>
    <w:uiPriority w:val="21"/>
    <w:qFormat/>
    <w:rPr>
      <w:b/>
      <w:bCs/>
      <w:i/>
      <w:iCs/>
      <w:color w:val="1CADE4" w:themeColor="accent1"/>
    </w:rPr>
  </w:style>
  <w:style w:type="character" w:styleId="HafifBavuru">
    <w:name w:val="Subtle Reference"/>
    <w:basedOn w:val="VarsaylanParagrafYazTipi"/>
    <w:uiPriority w:val="31"/>
    <w:qFormat/>
    <w:rPr>
      <w:smallCaps/>
      <w:color w:val="2683C6" w:themeColor="accent2"/>
      <w:u w:val="single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color w:val="2683C6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Pr>
      <w:b/>
      <w:bCs/>
      <w:caps w:val="0"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1481AB" w:themeColor="accent1" w:themeShade="BF"/>
      <w:sz w:val="28"/>
      <w14:numForm w14:val="default"/>
    </w:rPr>
  </w:style>
  <w:style w:type="paragraph" w:customStyle="1" w:styleId="KiiselAd">
    <w:name w:val="Kişisel Ad"/>
    <w:basedOn w:val="Balk"/>
    <w:qFormat/>
    <w:rPr>
      <w:b/>
      <w:color w:val="264356" w:themeColor="text2" w:themeShade="BF"/>
      <w:sz w:val="28"/>
      <w:szCs w:val="28"/>
    </w:rPr>
  </w:style>
  <w:style w:type="character" w:customStyle="1" w:styleId="AralkYokChar">
    <w:name w:val="Aralık Yok Char"/>
    <w:basedOn w:val="VarsaylanParagrafYazTipi"/>
    <w:link w:val="AralkYok"/>
    <w:uiPriority w:val="1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Pr>
      <w:sz w:val="21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&#350;ablonlar\Rapor%20(Biti&#351;iklik%20tasar&#305;m&#30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1FBE7FEBD940D5BBBE0438AFC29D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AFB7D2-B644-4053-8E53-A5F644465382}"/>
      </w:docPartPr>
      <w:docPartBody>
        <w:p w:rsidR="00000000" w:rsidRDefault="00D71B50">
          <w:pPr>
            <w:pStyle w:val="2F1FBE7FEBD940D5BBBE0438AFC29D3B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[Belge başlığını yazın]</w:t>
          </w:r>
        </w:p>
      </w:docPartBody>
    </w:docPart>
    <w:docPart>
      <w:docPartPr>
        <w:name w:val="CBF05BA1322B47E7B3ED61D9DA843D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3287F0-7681-4837-A238-FF2E943E2E88}"/>
      </w:docPartPr>
      <w:docPartBody>
        <w:p w:rsidR="00000000" w:rsidRDefault="00D71B50">
          <w:pPr>
            <w:pStyle w:val="CBF05BA1322B47E7B3ED61D9DA843D79"/>
          </w:pPr>
          <w:r>
            <w:rPr>
              <w:color w:val="FFFFFF" w:themeColor="background1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12"/>
    <w:rsid w:val="00B86612"/>
    <w:rsid w:val="00D7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  <w14:numForm w14:val="oldStyle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E74B5" w:themeColor="accent1" w:themeShade="BF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6984FF5BAE040A490A53C0A64F8AB1E">
    <w:name w:val="D6984FF5BAE040A490A53C0A64F8AB1E"/>
  </w:style>
  <w:style w:type="character" w:styleId="YerTutucuMetni">
    <w:name w:val="Placeholder Text"/>
    <w:basedOn w:val="VarsaylanParagrafYazTipi"/>
    <w:uiPriority w:val="99"/>
    <w:rPr>
      <w:color w:val="808080"/>
    </w:rPr>
  </w:style>
  <w:style w:type="paragraph" w:customStyle="1" w:styleId="F16270DA50284CE0B950990AE03C5EDC">
    <w:name w:val="F16270DA50284CE0B950990AE03C5EDC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Cs/>
      <w:color w:val="5B9BD5" w:themeColor="accent1"/>
      <w:sz w:val="32"/>
      <w:szCs w:val="28"/>
      <w14:numForm w14:val="oldStyle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Pr>
      <w:rFonts w:eastAsiaTheme="majorEastAsia" w:cstheme="majorBidi"/>
      <w:b/>
      <w:bCs/>
      <w:color w:val="2E74B5" w:themeColor="accent1" w:themeShade="BF"/>
      <w:sz w:val="24"/>
    </w:rPr>
  </w:style>
  <w:style w:type="paragraph" w:customStyle="1" w:styleId="86BD6A3138CF4EACAABF79207ABFAA3C">
    <w:name w:val="86BD6A3138CF4EACAABF79207ABFAA3C"/>
  </w:style>
  <w:style w:type="paragraph" w:customStyle="1" w:styleId="2F1FBE7FEBD940D5BBBE0438AFC29D3B">
    <w:name w:val="2F1FBE7FEBD940D5BBBE0438AFC29D3B"/>
  </w:style>
  <w:style w:type="paragraph" w:customStyle="1" w:styleId="8FBE7E3268C145A5B594ABE695A0440C">
    <w:name w:val="8FBE7E3268C145A5B594ABE695A0440C"/>
  </w:style>
  <w:style w:type="paragraph" w:customStyle="1" w:styleId="254C5E00CAE24A8DA436644C2B2A0127">
    <w:name w:val="254C5E00CAE24A8DA436644C2B2A0127"/>
  </w:style>
  <w:style w:type="paragraph" w:customStyle="1" w:styleId="CBF05BA1322B47E7B3ED61D9DA843D79">
    <w:name w:val="CBF05BA1322B47E7B3ED61D9DA843D79"/>
  </w:style>
  <w:style w:type="paragraph" w:customStyle="1" w:styleId="B678F54D6A7B48ABB1527C161841932E">
    <w:name w:val="B678F54D6A7B48ABB1527C161841932E"/>
    <w:rsid w:val="00B86612"/>
  </w:style>
  <w:style w:type="paragraph" w:customStyle="1" w:styleId="8D7A3BE74554458CB3846CB34051A48A">
    <w:name w:val="8D7A3BE74554458CB3846CB34051A48A"/>
    <w:rsid w:val="00B86612"/>
  </w:style>
  <w:style w:type="paragraph" w:customStyle="1" w:styleId="D1702305471A4A609498660D9CA43A31">
    <w:name w:val="D1702305471A4A609498660D9CA43A31"/>
    <w:rsid w:val="00B86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Mavi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>SALMAN KAPLAN</Abstract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76F64-50D7-438B-A7FC-B1B6097FF8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61330801-49AC-4250-93EE-296D7CB2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 (Bitişiklik tasarımı)</Template>
  <TotalTime>12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Gezi Bloğu Raporu</dc:title>
  <dc:creator>pc</dc:creator>
  <cp:keywords/>
  <cp:lastModifiedBy>pc</cp:lastModifiedBy>
  <cp:revision>3</cp:revision>
  <dcterms:created xsi:type="dcterms:W3CDTF">2022-06-06T15:58:00Z</dcterms:created>
  <dcterms:modified xsi:type="dcterms:W3CDTF">2022-06-06T16:11:00Z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TC017730539991</vt:lpwstr>
  </property>
</Properties>
</file>